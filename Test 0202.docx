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3FCEF" w14:textId="77777777" w:rsidR="002F5EF2" w:rsidRDefault="002F5EF2" w:rsidP="002F5EF2">
      <w:pPr>
        <w:pStyle w:val="Listenabsatz"/>
        <w:numPr>
          <w:ilvl w:val="0"/>
          <w:numId w:val="1"/>
        </w:numPr>
      </w:pPr>
      <w:bookmarkStart w:id="0" w:name="_Hlk125619210"/>
      <w:bookmarkStart w:id="1" w:name="_Hlk125620083"/>
      <w:r>
        <w:t>Netzlaufwerk öffnen. Die Verknüpfung „Freigabe“ auf dem Desktop öffnen.</w:t>
      </w:r>
    </w:p>
    <w:p w14:paraId="7C4B4439" w14:textId="77777777" w:rsidR="002F5EF2" w:rsidRDefault="002F5EF2" w:rsidP="002F5EF2">
      <w:r w:rsidRPr="004671E4">
        <w:rPr>
          <w:noProof/>
          <w:lang w:eastAsia="de-DE"/>
        </w:rPr>
        <w:drawing>
          <wp:inline distT="0" distB="0" distL="0" distR="0" wp14:anchorId="132EAFE5" wp14:editId="011EA0BD">
            <wp:extent cx="1002418" cy="704670"/>
            <wp:effectExtent l="0" t="0" r="762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7942" cy="70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3205" w14:textId="77777777" w:rsidR="002F5EF2" w:rsidRDefault="002F5EF2" w:rsidP="002F5EF2">
      <w:pPr>
        <w:pStyle w:val="Listenabsatz"/>
        <w:numPr>
          <w:ilvl w:val="1"/>
          <w:numId w:val="1"/>
        </w:numPr>
      </w:pPr>
      <w:r>
        <w:t xml:space="preserve">In das Klassenlaufwerk gehen. Danach in den Ordner </w:t>
      </w:r>
      <w:r w:rsidRPr="0052247A">
        <w:rPr>
          <w:u w:val="single"/>
        </w:rPr>
        <w:t>LF5</w:t>
      </w:r>
      <w:r>
        <w:t xml:space="preserve"> wechseln</w:t>
      </w:r>
    </w:p>
    <w:p w14:paraId="06DCD8A4" w14:textId="77777777" w:rsidR="002F5EF2" w:rsidRDefault="002F5EF2" w:rsidP="002F5EF2">
      <w:pPr>
        <w:pStyle w:val="Listenabsatz"/>
        <w:ind w:left="1440"/>
      </w:pPr>
      <w:r w:rsidRPr="0052247A">
        <w:rPr>
          <w:noProof/>
          <w:lang w:eastAsia="de-DE"/>
        </w:rPr>
        <w:drawing>
          <wp:inline distT="0" distB="0" distL="0" distR="0" wp14:anchorId="0F091D26" wp14:editId="6BAFEDE8">
            <wp:extent cx="2276793" cy="371527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B191" w14:textId="77777777" w:rsidR="002F5EF2" w:rsidRDefault="002F5EF2" w:rsidP="002F5EF2">
      <w:pPr>
        <w:pStyle w:val="Listenabsatz"/>
        <w:numPr>
          <w:ilvl w:val="1"/>
          <w:numId w:val="1"/>
        </w:numPr>
      </w:pPr>
      <w:r>
        <w:t>Virtuelle Maschine „</w:t>
      </w:r>
      <w:r w:rsidRPr="0052247A">
        <w:rPr>
          <w:u w:val="single"/>
        </w:rPr>
        <w:t>BFI21_UBUNTU_SERVER_TEST</w:t>
      </w:r>
      <w:r>
        <w:t>“ vom Netzlaufwerk nach „</w:t>
      </w:r>
      <w:r w:rsidRPr="0052247A">
        <w:rPr>
          <w:u w:val="single"/>
        </w:rPr>
        <w:t>C:\VM\</w:t>
      </w:r>
      <w:r>
        <w:t xml:space="preserve">“ kopieren </w:t>
      </w:r>
    </w:p>
    <w:p w14:paraId="14FBE50A" w14:textId="77777777" w:rsidR="002F5EF2" w:rsidRDefault="002F5EF2" w:rsidP="002F5EF2">
      <w:pPr>
        <w:pStyle w:val="Listenabsatz"/>
        <w:ind w:left="1440"/>
      </w:pPr>
      <w:r>
        <w:rPr>
          <w:noProof/>
          <w:lang w:eastAsia="de-DE"/>
        </w:rPr>
        <w:drawing>
          <wp:inline distT="0" distB="0" distL="0" distR="0" wp14:anchorId="5746BDFA" wp14:editId="4FF2F636">
            <wp:extent cx="3212625" cy="1496811"/>
            <wp:effectExtent l="0" t="0" r="6985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09" cy="150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708D" w14:textId="77777777" w:rsidR="002F5EF2" w:rsidRDefault="002F5EF2" w:rsidP="002F5EF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52247A">
        <w:rPr>
          <w:lang w:val="en-US"/>
        </w:rPr>
        <w:t>Virtuelle</w:t>
      </w:r>
      <w:proofErr w:type="spellEnd"/>
      <w:r w:rsidRPr="0052247A">
        <w:rPr>
          <w:lang w:val="en-US"/>
        </w:rPr>
        <w:t xml:space="preserve"> </w:t>
      </w:r>
      <w:proofErr w:type="spellStart"/>
      <w:r w:rsidRPr="0052247A">
        <w:rPr>
          <w:lang w:val="en-US"/>
        </w:rPr>
        <w:t>Maschine</w:t>
      </w:r>
      <w:proofErr w:type="spellEnd"/>
      <w:r w:rsidRPr="0052247A">
        <w:rPr>
          <w:lang w:val="en-US"/>
        </w:rPr>
        <w:t xml:space="preserve"> in Virtual Box </w:t>
      </w:r>
      <w:proofErr w:type="spellStart"/>
      <w:r w:rsidRPr="0052247A">
        <w:rPr>
          <w:lang w:val="en-US"/>
        </w:rPr>
        <w:t>i</w:t>
      </w:r>
      <w:r>
        <w:rPr>
          <w:lang w:val="en-US"/>
        </w:rPr>
        <w:t>mportieren</w:t>
      </w:r>
      <w:proofErr w:type="spellEnd"/>
    </w:p>
    <w:p w14:paraId="59808260" w14:textId="77777777" w:rsidR="002F5EF2" w:rsidRPr="001B3498" w:rsidRDefault="002F5EF2" w:rsidP="002F5EF2">
      <w:pPr>
        <w:pStyle w:val="Listenabsatz"/>
        <w:numPr>
          <w:ilvl w:val="1"/>
          <w:numId w:val="1"/>
        </w:numPr>
      </w:pPr>
      <w:r w:rsidRPr="001B3498">
        <w:t>Virtual Box öffnen -&gt; Maschine -&gt; H</w:t>
      </w:r>
      <w:r>
        <w:t>inzufügen</w:t>
      </w:r>
    </w:p>
    <w:p w14:paraId="32167CB6" w14:textId="77777777" w:rsidR="002F5EF2" w:rsidRDefault="002F5EF2" w:rsidP="002F5EF2">
      <w:pPr>
        <w:pStyle w:val="Listenabsatz"/>
        <w:ind w:left="1440"/>
        <w:rPr>
          <w:lang w:val="en-US"/>
        </w:rPr>
      </w:pPr>
      <w:r w:rsidRPr="001B3498">
        <w:rPr>
          <w:noProof/>
          <w:lang w:eastAsia="de-DE"/>
        </w:rPr>
        <w:drawing>
          <wp:inline distT="0" distB="0" distL="0" distR="0" wp14:anchorId="36DC6004" wp14:editId="3F5C5098">
            <wp:extent cx="2166199" cy="914400"/>
            <wp:effectExtent l="0" t="0" r="571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950" cy="9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11CF" w14:textId="77777777" w:rsidR="002F5EF2" w:rsidRPr="001B3498" w:rsidRDefault="002F5EF2" w:rsidP="002F5EF2">
      <w:pPr>
        <w:pStyle w:val="Listenabsatz"/>
        <w:numPr>
          <w:ilvl w:val="1"/>
          <w:numId w:val="1"/>
        </w:numPr>
      </w:pPr>
      <w:r w:rsidRPr="001B3498">
        <w:t>In den Ordner C:\V</w:t>
      </w:r>
      <w:r>
        <w:t>M\ wechseln und virtuelle Maschine auswählen.</w:t>
      </w:r>
    </w:p>
    <w:p w14:paraId="5AA6F4CF" w14:textId="77777777" w:rsidR="002F5EF2" w:rsidRPr="001B3498" w:rsidRDefault="002F5EF2" w:rsidP="002F5EF2">
      <w:pPr>
        <w:pStyle w:val="Listenabsatz"/>
        <w:ind w:left="1440"/>
        <w:rPr>
          <w:lang w:val="en-US"/>
        </w:rPr>
      </w:pPr>
      <w:r w:rsidRPr="001B3498">
        <w:rPr>
          <w:noProof/>
          <w:lang w:eastAsia="de-DE"/>
        </w:rPr>
        <w:drawing>
          <wp:inline distT="0" distB="0" distL="0" distR="0" wp14:anchorId="538CBA93" wp14:editId="58DE6DB2">
            <wp:extent cx="2684522" cy="1016757"/>
            <wp:effectExtent l="0" t="0" r="190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597" cy="10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9565" w14:textId="77777777" w:rsidR="002F5EF2" w:rsidRDefault="002F5EF2" w:rsidP="002F5EF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Virtuelle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Maschine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starten</w:t>
      </w:r>
      <w:proofErr w:type="spellEnd"/>
      <w:r>
        <w:rPr>
          <w:lang w:val="en-US"/>
        </w:rPr>
        <w:t>.</w:t>
      </w:r>
    </w:p>
    <w:p w14:paraId="7B12289E" w14:textId="77777777" w:rsidR="002F5EF2" w:rsidRPr="001B3498" w:rsidRDefault="002F5EF2" w:rsidP="002F5EF2">
      <w:pPr>
        <w:pStyle w:val="Listenabsatz"/>
        <w:numPr>
          <w:ilvl w:val="1"/>
          <w:numId w:val="1"/>
        </w:numPr>
      </w:pPr>
      <w:r w:rsidRPr="001B3498">
        <w:t xml:space="preserve">Login: </w:t>
      </w:r>
      <w:r>
        <w:t>„</w:t>
      </w:r>
      <w:proofErr w:type="spellStart"/>
      <w:r w:rsidRPr="001B3498">
        <w:t>bbsadmin</w:t>
      </w:r>
      <w:proofErr w:type="spellEnd"/>
      <w:r>
        <w:t>“</w:t>
      </w:r>
      <w:r w:rsidRPr="001B3498">
        <w:t xml:space="preserve"> – Passwort: </w:t>
      </w:r>
      <w:r>
        <w:t>„</w:t>
      </w:r>
      <w:proofErr w:type="spellStart"/>
      <w:r w:rsidRPr="001B3498">
        <w:t>bbsadmin</w:t>
      </w:r>
      <w:proofErr w:type="spellEnd"/>
      <w:r>
        <w:t>“</w:t>
      </w:r>
      <w:r w:rsidRPr="001B3498">
        <w:t xml:space="preserve"> (jeweils ohn</w:t>
      </w:r>
      <w:r>
        <w:t>e „“)</w:t>
      </w:r>
    </w:p>
    <w:p w14:paraId="02AD28F1" w14:textId="77777777" w:rsidR="002F5EF2" w:rsidRDefault="002F5EF2" w:rsidP="002F5EF2">
      <w:pPr>
        <w:pStyle w:val="Listenabsatz"/>
        <w:numPr>
          <w:ilvl w:val="0"/>
          <w:numId w:val="1"/>
        </w:numPr>
      </w:pPr>
      <w:r w:rsidRPr="003E7FB9">
        <w:t>Die Maschine so einrichten, dass d</w:t>
      </w:r>
      <w:r>
        <w:t>er Netzwerkmodus NAT verwendet wird und gleichzeitig der Zugriff über einen SSH-Client wie „</w:t>
      </w:r>
      <w:proofErr w:type="spellStart"/>
      <w:r>
        <w:t>putty</w:t>
      </w:r>
      <w:proofErr w:type="spellEnd"/>
      <w:r>
        <w:t xml:space="preserve">“ möglich ist. </w:t>
      </w:r>
    </w:p>
    <w:p w14:paraId="4A899020" w14:textId="7276C287" w:rsidR="002F5EF2" w:rsidRDefault="002F5EF2" w:rsidP="00007E49">
      <w:pPr>
        <w:pStyle w:val="Listenabsatz"/>
        <w:numPr>
          <w:ilvl w:val="1"/>
          <w:numId w:val="1"/>
        </w:numPr>
      </w:pPr>
      <w:r>
        <w:t>Dokumentation über einen Screenshot mit den relevanten Virtual Box Einstellungen.</w:t>
      </w:r>
    </w:p>
    <w:p w14:paraId="261743E6" w14:textId="4F390F3D" w:rsidR="008B67B1" w:rsidRDefault="008B67B1" w:rsidP="008B67B1">
      <w:pPr>
        <w:pStyle w:val="Listenabsatz"/>
        <w:ind w:left="1440"/>
      </w:pPr>
      <w:r>
        <w:rPr>
          <w:noProof/>
          <w:lang w:eastAsia="de-DE"/>
        </w:rPr>
        <w:lastRenderedPageBreak/>
        <w:drawing>
          <wp:inline distT="0" distB="0" distL="0" distR="0" wp14:anchorId="5B0A721F" wp14:editId="3AC8FCBC">
            <wp:extent cx="4714875" cy="29146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F2C5" w14:textId="5E03B2E1" w:rsidR="002F5EF2" w:rsidRDefault="002F5EF2" w:rsidP="002F5EF2">
      <w:pPr>
        <w:pStyle w:val="Listenabsatz"/>
        <w:numPr>
          <w:ilvl w:val="1"/>
          <w:numId w:val="1"/>
        </w:numPr>
      </w:pPr>
      <w:r>
        <w:t xml:space="preserve">Dokumentation über einen Screenshot mit den relevanten </w:t>
      </w:r>
      <w:proofErr w:type="spellStart"/>
      <w:r>
        <w:t>Putty</w:t>
      </w:r>
      <w:proofErr w:type="spellEnd"/>
      <w:r>
        <w:t xml:space="preserve"> Verbindungseinstellungen.</w:t>
      </w:r>
      <w:r w:rsidR="008B67B1" w:rsidRPr="008B67B1">
        <w:rPr>
          <w:noProof/>
          <w:lang w:eastAsia="de-DE"/>
        </w:rPr>
        <w:t xml:space="preserve"> </w:t>
      </w:r>
      <w:r w:rsidR="008B67B1">
        <w:rPr>
          <w:noProof/>
          <w:lang w:eastAsia="de-DE"/>
        </w:rPr>
        <w:drawing>
          <wp:inline distT="0" distB="0" distL="0" distR="0" wp14:anchorId="6F7A24B0" wp14:editId="2A9B71A9">
            <wp:extent cx="5760720" cy="54038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2C90" w14:textId="5111A882" w:rsidR="002F5EF2" w:rsidRDefault="002F5EF2" w:rsidP="002F5EF2">
      <w:pPr>
        <w:pStyle w:val="Listenabsatz"/>
        <w:ind w:left="1440"/>
      </w:pPr>
    </w:p>
    <w:p w14:paraId="7FEA3E3D" w14:textId="77777777" w:rsidR="002F5EF2" w:rsidRDefault="002F5EF2" w:rsidP="002F5EF2">
      <w:pPr>
        <w:pStyle w:val="Listenabsatz"/>
        <w:numPr>
          <w:ilvl w:val="0"/>
          <w:numId w:val="1"/>
        </w:numPr>
      </w:pPr>
      <w:r>
        <w:t>Aktualisieren Sie das Betriebssystem. Geben Sie die notwendigen Shell-Befehle ein.</w:t>
      </w:r>
    </w:p>
    <w:p w14:paraId="12BFC10B" w14:textId="187B7E24" w:rsidR="008B67B1" w:rsidRPr="008B67B1" w:rsidRDefault="008B67B1" w:rsidP="008B67B1">
      <w:pPr>
        <w:pStyle w:val="Listenabsatz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apt-get</w:t>
      </w:r>
      <w:proofErr w:type="spellEnd"/>
      <w:r>
        <w:rPr>
          <w:b/>
        </w:rPr>
        <w:t xml:space="preserve"> update</w:t>
      </w:r>
    </w:p>
    <w:p w14:paraId="3E252F8B" w14:textId="77777777" w:rsidR="002F5EF2" w:rsidRDefault="002F5EF2" w:rsidP="002F5EF2">
      <w:pPr>
        <w:pStyle w:val="Listenabsatz"/>
        <w:numPr>
          <w:ilvl w:val="0"/>
          <w:numId w:val="1"/>
        </w:numPr>
      </w:pPr>
      <w:r>
        <w:t xml:space="preserve">Installieren Sie den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Shellclient</w:t>
      </w:r>
      <w:proofErr w:type="spellEnd"/>
      <w:r>
        <w:t>. Geben Sie die notwendigen Shell-Befehle ein.</w:t>
      </w:r>
    </w:p>
    <w:p w14:paraId="5C491134" w14:textId="79F154EB" w:rsidR="008B67B1" w:rsidRPr="008B67B1" w:rsidRDefault="008B67B1" w:rsidP="008B67B1">
      <w:pPr>
        <w:pStyle w:val="Listenabsatz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apt-get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</w:p>
    <w:p w14:paraId="339DAB4F" w14:textId="77777777" w:rsidR="002F5EF2" w:rsidRDefault="002F5EF2" w:rsidP="002F5EF2">
      <w:pPr>
        <w:pStyle w:val="Listenabsatz"/>
        <w:numPr>
          <w:ilvl w:val="0"/>
          <w:numId w:val="1"/>
        </w:numPr>
      </w:pPr>
      <w:r>
        <w:t xml:space="preserve">Verbinden Sie den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Shellclient</w:t>
      </w:r>
      <w:proofErr w:type="spellEnd"/>
      <w:r>
        <w:t xml:space="preserve"> mit Ihrem </w:t>
      </w:r>
      <w:proofErr w:type="spellStart"/>
      <w:r>
        <w:t>Github</w:t>
      </w:r>
      <w:proofErr w:type="spellEnd"/>
      <w:r>
        <w:t>-Account.</w:t>
      </w:r>
    </w:p>
    <w:p w14:paraId="42C1B7F0" w14:textId="77777777" w:rsidR="002F5EF2" w:rsidRDefault="002F5EF2" w:rsidP="002F5EF2">
      <w:pPr>
        <w:pStyle w:val="Listenabsatz"/>
        <w:numPr>
          <w:ilvl w:val="1"/>
          <w:numId w:val="1"/>
        </w:numPr>
      </w:pPr>
      <w:r>
        <w:t>Geben Sie die notwendigen Shell-Befehle ein.</w:t>
      </w:r>
    </w:p>
    <w:p w14:paraId="17DC0822" w14:textId="7E69B1C9" w:rsidR="00B33662" w:rsidRDefault="00B33662" w:rsidP="00B33662">
      <w:pPr>
        <w:pStyle w:val="Listenabsatz"/>
        <w:ind w:left="1440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—global user.name </w:t>
      </w:r>
    </w:p>
    <w:p w14:paraId="4197FA4A" w14:textId="78BC056A" w:rsidR="00B33662" w:rsidRDefault="00B33662" w:rsidP="00B33662">
      <w:pPr>
        <w:pStyle w:val="Listenabsatz"/>
        <w:ind w:left="1440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—global </w:t>
      </w:r>
      <w:proofErr w:type="spellStart"/>
      <w:r>
        <w:rPr>
          <w:b/>
        </w:rPr>
        <w:t>user.email</w:t>
      </w:r>
      <w:proofErr w:type="spellEnd"/>
    </w:p>
    <w:p w14:paraId="13A69558" w14:textId="422B5455" w:rsidR="00B33662" w:rsidRPr="00B33662" w:rsidRDefault="00B33662" w:rsidP="00B33662">
      <w:pPr>
        <w:pStyle w:val="Listenabsatz"/>
        <w:ind w:left="1440"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keygen</w:t>
      </w:r>
      <w:proofErr w:type="spellEnd"/>
    </w:p>
    <w:p w14:paraId="1CBA3B8B" w14:textId="77777777" w:rsidR="002F5EF2" w:rsidRDefault="002F5EF2" w:rsidP="002F5EF2">
      <w:pPr>
        <w:pStyle w:val="Listenabsatz"/>
        <w:numPr>
          <w:ilvl w:val="1"/>
          <w:numId w:val="1"/>
        </w:numPr>
      </w:pPr>
      <w:r>
        <w:t xml:space="preserve">Dokumentation über einen Screenshot mit den relevanten Einstellungen auf der </w:t>
      </w:r>
      <w:proofErr w:type="spellStart"/>
      <w:r>
        <w:t>github</w:t>
      </w:r>
      <w:proofErr w:type="spellEnd"/>
      <w:r>
        <w:t>-Webseite.</w:t>
      </w:r>
    </w:p>
    <w:p w14:paraId="11782BA6" w14:textId="77777777" w:rsidR="00B459ED" w:rsidRDefault="00B459ED" w:rsidP="00B459ED">
      <w:pPr>
        <w:pStyle w:val="Listenabsatz"/>
      </w:pPr>
    </w:p>
    <w:p w14:paraId="4A2F3F71" w14:textId="77777777" w:rsidR="00B459ED" w:rsidRDefault="00B459ED" w:rsidP="00B459ED">
      <w:pPr>
        <w:pStyle w:val="Listenabsatz"/>
      </w:pPr>
      <w:bookmarkStart w:id="2" w:name="_GoBack"/>
      <w:bookmarkEnd w:id="2"/>
    </w:p>
    <w:p w14:paraId="2F8B16AB" w14:textId="3578AB97" w:rsidR="002F5EF2" w:rsidRDefault="00007E49" w:rsidP="002F5EF2">
      <w:pPr>
        <w:pStyle w:val="Listenabsatz"/>
        <w:numPr>
          <w:ilvl w:val="0"/>
          <w:numId w:val="1"/>
        </w:numPr>
      </w:pPr>
      <w:r>
        <w:t xml:space="preserve">Fügen Sie meinem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eine Datei „vorname_nachname.txt“ mit dem Inhalt BZTG hinzu. (Erstellen Sie einen pull </w:t>
      </w:r>
      <w:proofErr w:type="spellStart"/>
      <w:r>
        <w:t>request</w:t>
      </w:r>
      <w:proofErr w:type="spellEnd"/>
      <w:r>
        <w:t>)</w:t>
      </w:r>
    </w:p>
    <w:p w14:paraId="05F1696E" w14:textId="77777777" w:rsidR="002F5EF2" w:rsidRDefault="002F5EF2" w:rsidP="002F5EF2">
      <w:pPr>
        <w:pStyle w:val="Listenabsatz"/>
        <w:numPr>
          <w:ilvl w:val="0"/>
          <w:numId w:val="1"/>
        </w:numPr>
      </w:pPr>
      <w:r>
        <w:t>Installieren und einrichten von Docker.</w:t>
      </w:r>
    </w:p>
    <w:p w14:paraId="19664322" w14:textId="77777777" w:rsidR="002F5EF2" w:rsidRDefault="002F5EF2" w:rsidP="002F5EF2">
      <w:pPr>
        <w:pStyle w:val="Listenabsatz"/>
        <w:numPr>
          <w:ilvl w:val="1"/>
          <w:numId w:val="1"/>
        </w:numPr>
      </w:pPr>
      <w:r>
        <w:t xml:space="preserve">Installieren Sie das </w:t>
      </w:r>
      <w:proofErr w:type="spellStart"/>
      <w:r>
        <w:t>docker</w:t>
      </w:r>
      <w:proofErr w:type="spellEnd"/>
      <w:r>
        <w:t xml:space="preserve"> Paket docker.io</w:t>
      </w:r>
    </w:p>
    <w:bookmarkEnd w:id="0"/>
    <w:p w14:paraId="0189FC13" w14:textId="77777777" w:rsidR="002F5EF2" w:rsidRDefault="002F5EF2" w:rsidP="002F5EF2">
      <w:pPr>
        <w:pStyle w:val="Listenabsatz"/>
        <w:numPr>
          <w:ilvl w:val="1"/>
          <w:numId w:val="1"/>
        </w:numPr>
      </w:pPr>
      <w:r w:rsidRPr="00DB2A27">
        <w:t>Fügen Sie den aktuellen B</w:t>
      </w:r>
      <w:r>
        <w:t>enutzer der Gruppe „</w:t>
      </w:r>
      <w:proofErr w:type="spellStart"/>
      <w:r>
        <w:t>docker</w:t>
      </w:r>
      <w:proofErr w:type="spellEnd"/>
      <w:r>
        <w:t>“ hinzu.</w:t>
      </w:r>
    </w:p>
    <w:p w14:paraId="53B60EE5" w14:textId="77777777" w:rsidR="002F5EF2" w:rsidRDefault="002F5EF2" w:rsidP="002F5EF2">
      <w:pPr>
        <w:pStyle w:val="Listenabsatz"/>
        <w:numPr>
          <w:ilvl w:val="0"/>
          <w:numId w:val="1"/>
        </w:numPr>
      </w:pPr>
      <w:r>
        <w:t xml:space="preserve">In dieser Aufgabe sollen Sie einen Docker Image und Container erstellen und dieses zu </w:t>
      </w:r>
      <w:proofErr w:type="spellStart"/>
      <w:r>
        <w:t>gihhub</w:t>
      </w:r>
      <w:proofErr w:type="spellEnd"/>
      <w:r>
        <w:t xml:space="preserve"> hochladen.</w:t>
      </w:r>
    </w:p>
    <w:p w14:paraId="0A664019" w14:textId="77777777" w:rsidR="002F5EF2" w:rsidRDefault="002F5EF2" w:rsidP="002F5EF2">
      <w:pPr>
        <w:pStyle w:val="Listenabsatz"/>
        <w:numPr>
          <w:ilvl w:val="1"/>
          <w:numId w:val="1"/>
        </w:numPr>
      </w:pPr>
      <w:r>
        <w:t xml:space="preserve">Erstellen Sie ein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„</w:t>
      </w:r>
      <w:proofErr w:type="spellStart"/>
      <w:r>
        <w:t>myStaticWebSrv</w:t>
      </w:r>
      <w:proofErr w:type="spellEnd"/>
      <w:r>
        <w:t>“.</w:t>
      </w:r>
    </w:p>
    <w:p w14:paraId="0FB5B33C" w14:textId="77777777" w:rsidR="002F5EF2" w:rsidRDefault="002F5EF2" w:rsidP="002F5EF2">
      <w:pPr>
        <w:pStyle w:val="Listenabsatz"/>
        <w:numPr>
          <w:ilvl w:val="1"/>
          <w:numId w:val="1"/>
        </w:numPr>
      </w:pPr>
      <w:r>
        <w:t xml:space="preserve">Laden Sie das </w:t>
      </w:r>
      <w:proofErr w:type="spellStart"/>
      <w:r>
        <w:t>Repo</w:t>
      </w:r>
      <w:proofErr w:type="spellEnd"/>
      <w:r>
        <w:t xml:space="preserve"> herunter.</w:t>
      </w:r>
    </w:p>
    <w:p w14:paraId="48A9C875" w14:textId="77777777" w:rsidR="002F5EF2" w:rsidRDefault="002F5EF2" w:rsidP="002F5EF2">
      <w:pPr>
        <w:pStyle w:val="Listenabsatz"/>
        <w:numPr>
          <w:ilvl w:val="1"/>
          <w:numId w:val="1"/>
        </w:numPr>
      </w:pPr>
      <w:r>
        <w:t xml:space="preserve">Erstellen Sie der lokalen Kopie des </w:t>
      </w:r>
      <w:proofErr w:type="spellStart"/>
      <w:r>
        <w:t>Repo</w:t>
      </w:r>
      <w:proofErr w:type="spellEnd"/>
      <w:r>
        <w:t xml:space="preserve"> "</w:t>
      </w:r>
      <w:r w:rsidRPr="0001371A">
        <w:t xml:space="preserve"> </w:t>
      </w:r>
      <w:proofErr w:type="spellStart"/>
      <w:r>
        <w:t>myStaticWebSrv</w:t>
      </w:r>
      <w:proofErr w:type="spellEnd"/>
      <w:r>
        <w:t xml:space="preserve"> " die Dateien:</w:t>
      </w:r>
    </w:p>
    <w:p w14:paraId="347C0B2B" w14:textId="77777777" w:rsidR="002F5EF2" w:rsidRDefault="002F5EF2" w:rsidP="002F5EF2">
      <w:pPr>
        <w:pStyle w:val="Listenabsatz"/>
        <w:numPr>
          <w:ilvl w:val="2"/>
          <w:numId w:val="2"/>
        </w:numPr>
      </w:pPr>
      <w:proofErr w:type="spellStart"/>
      <w:r>
        <w:t>Dockerfile</w:t>
      </w:r>
      <w:proofErr w:type="spellEnd"/>
    </w:p>
    <w:p w14:paraId="15C54239" w14:textId="77777777" w:rsidR="002F5EF2" w:rsidRDefault="002F5EF2" w:rsidP="002F5EF2">
      <w:pPr>
        <w:pStyle w:val="Listenabsatz"/>
        <w:numPr>
          <w:ilvl w:val="2"/>
          <w:numId w:val="2"/>
        </w:numPr>
      </w:pPr>
      <w:r>
        <w:t>docker_build.sh</w:t>
      </w:r>
    </w:p>
    <w:p w14:paraId="4B8A30C4" w14:textId="77777777" w:rsidR="002F5EF2" w:rsidRDefault="002F5EF2" w:rsidP="002F5EF2">
      <w:pPr>
        <w:pStyle w:val="Listenabsatz"/>
        <w:numPr>
          <w:ilvl w:val="2"/>
          <w:numId w:val="2"/>
        </w:numPr>
      </w:pPr>
      <w:r>
        <w:t>docker_run.sh</w:t>
      </w:r>
    </w:p>
    <w:p w14:paraId="0F7DA18D" w14:textId="77777777" w:rsidR="002F5EF2" w:rsidRDefault="002F5EF2" w:rsidP="002F5EF2">
      <w:pPr>
        <w:pStyle w:val="Listenabsatz"/>
        <w:numPr>
          <w:ilvl w:val="2"/>
          <w:numId w:val="2"/>
        </w:numPr>
      </w:pPr>
      <w:r>
        <w:t>index.html</w:t>
      </w:r>
    </w:p>
    <w:p w14:paraId="61AB6999" w14:textId="77777777" w:rsidR="002F5EF2" w:rsidRDefault="002F5EF2" w:rsidP="002F5EF2">
      <w:pPr>
        <w:pStyle w:val="Listenabsatz"/>
        <w:numPr>
          <w:ilvl w:val="1"/>
          <w:numId w:val="1"/>
        </w:numPr>
      </w:pPr>
      <w:r>
        <w:lastRenderedPageBreak/>
        <w:t>Fügen Sie den folgenden Inhalt den Dateien hinzu: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4"/>
        <w:gridCol w:w="7928"/>
      </w:tblGrid>
      <w:tr w:rsidR="002F5EF2" w:rsidRPr="0001371A" w14:paraId="078B3BA6" w14:textId="77777777" w:rsidTr="002F5EF2">
        <w:trPr>
          <w:trHeight w:val="4297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7FF0873" w14:textId="77777777" w:rsidR="002F5EF2" w:rsidRDefault="002F5EF2" w:rsidP="008B060D"/>
        </w:tc>
        <w:tc>
          <w:tcPr>
            <w:tcW w:w="7928" w:type="dxa"/>
          </w:tcPr>
          <w:p w14:paraId="5DF3CC89" w14:textId="77777777" w:rsidR="002F5EF2" w:rsidRPr="002F5EF2" w:rsidRDefault="002F5EF2" w:rsidP="008B060D">
            <w:pPr>
              <w:rPr>
                <w:lang w:val="en-US"/>
              </w:rPr>
            </w:pPr>
            <w:proofErr w:type="spellStart"/>
            <w:r w:rsidRPr="002F5EF2">
              <w:rPr>
                <w:lang w:val="en-US"/>
              </w:rPr>
              <w:t>Inhalt</w:t>
            </w:r>
            <w:proofErr w:type="spellEnd"/>
            <w:r w:rsidRPr="002F5EF2">
              <w:rPr>
                <w:lang w:val="en-US"/>
              </w:rPr>
              <w:t xml:space="preserve"> </w:t>
            </w:r>
            <w:proofErr w:type="spellStart"/>
            <w:r w:rsidRPr="002F5EF2">
              <w:rPr>
                <w:lang w:val="en-US"/>
              </w:rPr>
              <w:t>Dockerfile</w:t>
            </w:r>
            <w:proofErr w:type="spellEnd"/>
            <w:r w:rsidRPr="002F5EF2">
              <w:rPr>
                <w:lang w:val="en-US"/>
              </w:rPr>
              <w:t>:</w:t>
            </w:r>
          </w:p>
          <w:p w14:paraId="6CFA9CC7" w14:textId="77777777" w:rsidR="002F5EF2" w:rsidRPr="0001371A" w:rsidRDefault="002F5EF2" w:rsidP="008B060D">
            <w:pPr>
              <w:rPr>
                <w:lang w:val="en-US"/>
              </w:rPr>
            </w:pPr>
            <w:r w:rsidRPr="0001371A">
              <w:rPr>
                <w:lang w:val="en-US"/>
              </w:rPr>
              <w:t>FROM alpine</w:t>
            </w:r>
          </w:p>
          <w:p w14:paraId="655D658B" w14:textId="77777777" w:rsidR="002F5EF2" w:rsidRPr="0001371A" w:rsidRDefault="002F5EF2" w:rsidP="008B060D">
            <w:pPr>
              <w:rPr>
                <w:lang w:val="en-US"/>
              </w:rPr>
            </w:pPr>
          </w:p>
          <w:p w14:paraId="4B0D6B06" w14:textId="77777777" w:rsidR="002F5EF2" w:rsidRPr="0001371A" w:rsidRDefault="002F5EF2" w:rsidP="008B060D">
            <w:pPr>
              <w:rPr>
                <w:lang w:val="en-US"/>
              </w:rPr>
            </w:pPr>
            <w:r w:rsidRPr="0001371A">
              <w:rPr>
                <w:lang w:val="en-US"/>
              </w:rPr>
              <w:t xml:space="preserve">RUN </w:t>
            </w:r>
            <w:proofErr w:type="spellStart"/>
            <w:r w:rsidRPr="0001371A">
              <w:rPr>
                <w:lang w:val="en-US"/>
              </w:rPr>
              <w:t>apk</w:t>
            </w:r>
            <w:proofErr w:type="spellEnd"/>
            <w:r w:rsidRPr="0001371A">
              <w:rPr>
                <w:lang w:val="en-US"/>
              </w:rPr>
              <w:t xml:space="preserve"> update &amp;&amp;\</w:t>
            </w:r>
          </w:p>
          <w:p w14:paraId="5CCFA3BD" w14:textId="77777777" w:rsidR="002F5EF2" w:rsidRPr="0001371A" w:rsidRDefault="002F5EF2" w:rsidP="008B060D">
            <w:pPr>
              <w:rPr>
                <w:lang w:val="en-US"/>
              </w:rPr>
            </w:pPr>
            <w:r w:rsidRPr="0001371A">
              <w:rPr>
                <w:lang w:val="en-US"/>
              </w:rPr>
              <w:t xml:space="preserve">    </w:t>
            </w:r>
            <w:proofErr w:type="spellStart"/>
            <w:r w:rsidRPr="0001371A">
              <w:rPr>
                <w:lang w:val="en-US"/>
              </w:rPr>
              <w:t>apk</w:t>
            </w:r>
            <w:proofErr w:type="spellEnd"/>
            <w:r w:rsidRPr="0001371A">
              <w:rPr>
                <w:lang w:val="en-US"/>
              </w:rPr>
              <w:t xml:space="preserve"> upgrade &amp;&amp;\</w:t>
            </w:r>
          </w:p>
          <w:p w14:paraId="24C96C58" w14:textId="77777777" w:rsidR="002F5EF2" w:rsidRPr="0001371A" w:rsidRDefault="002F5EF2" w:rsidP="008B060D">
            <w:pPr>
              <w:rPr>
                <w:lang w:val="en-US"/>
              </w:rPr>
            </w:pPr>
            <w:r w:rsidRPr="0001371A">
              <w:rPr>
                <w:lang w:val="en-US"/>
              </w:rPr>
              <w:t xml:space="preserve">    </w:t>
            </w:r>
            <w:proofErr w:type="spellStart"/>
            <w:r w:rsidRPr="0001371A">
              <w:rPr>
                <w:lang w:val="en-US"/>
              </w:rPr>
              <w:t>apk</w:t>
            </w:r>
            <w:proofErr w:type="spellEnd"/>
            <w:r w:rsidRPr="0001371A">
              <w:rPr>
                <w:lang w:val="en-US"/>
              </w:rPr>
              <w:t xml:space="preserve"> add apache2 libxml2-dev apache2-utils</w:t>
            </w:r>
          </w:p>
          <w:p w14:paraId="5E4E27E9" w14:textId="77777777" w:rsidR="002F5EF2" w:rsidRPr="0001371A" w:rsidRDefault="002F5EF2" w:rsidP="008B060D">
            <w:pPr>
              <w:rPr>
                <w:lang w:val="en-US"/>
              </w:rPr>
            </w:pPr>
          </w:p>
          <w:p w14:paraId="775DFB78" w14:textId="77777777" w:rsidR="002F5EF2" w:rsidRPr="0001371A" w:rsidRDefault="002F5EF2" w:rsidP="008B060D">
            <w:pPr>
              <w:rPr>
                <w:lang w:val="en-US"/>
              </w:rPr>
            </w:pPr>
            <w:r w:rsidRPr="0001371A">
              <w:rPr>
                <w:lang w:val="en-US"/>
              </w:rPr>
              <w:t>COPY index.html /</w:t>
            </w:r>
            <w:proofErr w:type="spellStart"/>
            <w:r w:rsidRPr="0001371A">
              <w:rPr>
                <w:lang w:val="en-US"/>
              </w:rPr>
              <w:t>var</w:t>
            </w:r>
            <w:proofErr w:type="spellEnd"/>
            <w:r w:rsidRPr="0001371A">
              <w:rPr>
                <w:lang w:val="en-US"/>
              </w:rPr>
              <w:t>/www/</w:t>
            </w:r>
            <w:proofErr w:type="spellStart"/>
            <w:r w:rsidRPr="0001371A">
              <w:rPr>
                <w:lang w:val="en-US"/>
              </w:rPr>
              <w:t>localhost</w:t>
            </w:r>
            <w:proofErr w:type="spellEnd"/>
            <w:r w:rsidRPr="0001371A">
              <w:rPr>
                <w:lang w:val="en-US"/>
              </w:rPr>
              <w:t>/</w:t>
            </w:r>
            <w:proofErr w:type="spellStart"/>
            <w:r w:rsidRPr="0001371A">
              <w:rPr>
                <w:lang w:val="en-US"/>
              </w:rPr>
              <w:t>htdocs</w:t>
            </w:r>
            <w:proofErr w:type="spellEnd"/>
            <w:r w:rsidRPr="0001371A">
              <w:rPr>
                <w:lang w:val="en-US"/>
              </w:rPr>
              <w:t>/index.html</w:t>
            </w:r>
          </w:p>
          <w:p w14:paraId="6B852506" w14:textId="77777777" w:rsidR="002F5EF2" w:rsidRPr="0001371A" w:rsidRDefault="002F5EF2" w:rsidP="008B060D">
            <w:pPr>
              <w:rPr>
                <w:lang w:val="en-US"/>
              </w:rPr>
            </w:pPr>
          </w:p>
          <w:p w14:paraId="6DEA4FE3" w14:textId="77777777" w:rsidR="002F5EF2" w:rsidRPr="0001371A" w:rsidRDefault="002F5EF2" w:rsidP="008B060D">
            <w:pPr>
              <w:rPr>
                <w:lang w:val="en-US"/>
              </w:rPr>
            </w:pPr>
            <w:r w:rsidRPr="0001371A">
              <w:rPr>
                <w:lang w:val="en-US"/>
              </w:rPr>
              <w:t>CMD ["/</w:t>
            </w:r>
            <w:proofErr w:type="spellStart"/>
            <w:r w:rsidRPr="0001371A">
              <w:rPr>
                <w:lang w:val="en-US"/>
              </w:rPr>
              <w:t>usr</w:t>
            </w:r>
            <w:proofErr w:type="spellEnd"/>
            <w:r w:rsidRPr="0001371A">
              <w:rPr>
                <w:lang w:val="en-US"/>
              </w:rPr>
              <w:t>/</w:t>
            </w:r>
            <w:proofErr w:type="spellStart"/>
            <w:r w:rsidRPr="0001371A">
              <w:rPr>
                <w:lang w:val="en-US"/>
              </w:rPr>
              <w:t>sbin</w:t>
            </w:r>
            <w:proofErr w:type="spellEnd"/>
            <w:r w:rsidRPr="0001371A">
              <w:rPr>
                <w:lang w:val="en-US"/>
              </w:rPr>
              <w:t>/</w:t>
            </w:r>
            <w:proofErr w:type="spellStart"/>
            <w:r w:rsidRPr="0001371A">
              <w:rPr>
                <w:lang w:val="en-US"/>
              </w:rPr>
              <w:t>httpd</w:t>
            </w:r>
            <w:proofErr w:type="spellEnd"/>
            <w:r w:rsidRPr="0001371A">
              <w:rPr>
                <w:lang w:val="en-US"/>
              </w:rPr>
              <w:t>","-D","FOREGROUND"]</w:t>
            </w:r>
          </w:p>
          <w:p w14:paraId="5107A948" w14:textId="77777777" w:rsidR="002F5EF2" w:rsidRPr="0001371A" w:rsidRDefault="002F5EF2" w:rsidP="008B060D">
            <w:pPr>
              <w:rPr>
                <w:lang w:val="en-US"/>
              </w:rPr>
            </w:pPr>
          </w:p>
          <w:p w14:paraId="2DF605B3" w14:textId="77777777" w:rsidR="002F5EF2" w:rsidRPr="0001371A" w:rsidRDefault="002F5EF2" w:rsidP="008B060D">
            <w:pPr>
              <w:rPr>
                <w:lang w:val="en-US"/>
              </w:rPr>
            </w:pPr>
            <w:r w:rsidRPr="0001371A">
              <w:rPr>
                <w:lang w:val="en-US"/>
              </w:rPr>
              <w:t xml:space="preserve"># Start </w:t>
            </w:r>
            <w:proofErr w:type="spellStart"/>
            <w:r w:rsidRPr="0001371A">
              <w:rPr>
                <w:lang w:val="en-US"/>
              </w:rPr>
              <w:t>httpd</w:t>
            </w:r>
            <w:proofErr w:type="spellEnd"/>
          </w:p>
          <w:p w14:paraId="52457600" w14:textId="77777777" w:rsidR="002F5EF2" w:rsidRPr="0001371A" w:rsidRDefault="002F5EF2" w:rsidP="008B060D">
            <w:pPr>
              <w:rPr>
                <w:lang w:val="en-US"/>
              </w:rPr>
            </w:pPr>
            <w:r w:rsidRPr="0001371A">
              <w:rPr>
                <w:lang w:val="en-US"/>
              </w:rPr>
              <w:t>#ENTRYPOINT ["/</w:t>
            </w:r>
            <w:proofErr w:type="spellStart"/>
            <w:r w:rsidRPr="0001371A">
              <w:rPr>
                <w:lang w:val="en-US"/>
              </w:rPr>
              <w:t>usr</w:t>
            </w:r>
            <w:proofErr w:type="spellEnd"/>
            <w:r w:rsidRPr="0001371A">
              <w:rPr>
                <w:lang w:val="en-US"/>
              </w:rPr>
              <w:t>/</w:t>
            </w:r>
            <w:proofErr w:type="spellStart"/>
            <w:r w:rsidRPr="0001371A">
              <w:rPr>
                <w:lang w:val="en-US"/>
              </w:rPr>
              <w:t>sbin</w:t>
            </w:r>
            <w:proofErr w:type="spellEnd"/>
            <w:r w:rsidRPr="0001371A">
              <w:rPr>
                <w:lang w:val="en-US"/>
              </w:rPr>
              <w:t>/</w:t>
            </w:r>
            <w:proofErr w:type="spellStart"/>
            <w:r w:rsidRPr="0001371A">
              <w:rPr>
                <w:lang w:val="en-US"/>
              </w:rPr>
              <w:t>httpd</w:t>
            </w:r>
            <w:proofErr w:type="spellEnd"/>
            <w:r w:rsidRPr="0001371A">
              <w:rPr>
                <w:lang w:val="en-US"/>
              </w:rPr>
              <w:t>"]</w:t>
            </w:r>
          </w:p>
          <w:p w14:paraId="4DCCACE6" w14:textId="77777777" w:rsidR="002F5EF2" w:rsidRPr="0001371A" w:rsidRDefault="002F5EF2" w:rsidP="008B060D">
            <w:pPr>
              <w:rPr>
                <w:lang w:val="en-US"/>
              </w:rPr>
            </w:pPr>
          </w:p>
          <w:p w14:paraId="4011D7A9" w14:textId="77777777" w:rsidR="002F5EF2" w:rsidRPr="0001371A" w:rsidRDefault="002F5EF2" w:rsidP="008B060D">
            <w:pPr>
              <w:rPr>
                <w:lang w:val="en-US"/>
              </w:rPr>
            </w:pPr>
            <w:r w:rsidRPr="0001371A">
              <w:rPr>
                <w:lang w:val="en-US"/>
              </w:rPr>
              <w:t>EXPOSE 80 443</w:t>
            </w:r>
          </w:p>
        </w:tc>
      </w:tr>
      <w:tr w:rsidR="002F5EF2" w:rsidRPr="0001371A" w14:paraId="3F0D15B1" w14:textId="77777777" w:rsidTr="002F5EF2">
        <w:trPr>
          <w:trHeight w:val="358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37C0D33" w14:textId="77777777" w:rsidR="002F5EF2" w:rsidRPr="002F5EF2" w:rsidRDefault="002F5EF2" w:rsidP="008B060D">
            <w:pPr>
              <w:rPr>
                <w:lang w:val="en-US"/>
              </w:rPr>
            </w:pPr>
          </w:p>
        </w:tc>
        <w:tc>
          <w:tcPr>
            <w:tcW w:w="7928" w:type="dxa"/>
          </w:tcPr>
          <w:p w14:paraId="4913125A" w14:textId="77777777" w:rsidR="002F5EF2" w:rsidRPr="0001371A" w:rsidRDefault="002F5EF2" w:rsidP="008B06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Inhalt</w:t>
            </w:r>
            <w:proofErr w:type="spellEnd"/>
            <w:r>
              <w:rPr>
                <w:lang w:val="en-US"/>
              </w:rPr>
              <w:t xml:space="preserve"> </w:t>
            </w:r>
            <w:r w:rsidRPr="0001371A">
              <w:rPr>
                <w:lang w:val="en-US"/>
              </w:rPr>
              <w:t>index.html</w:t>
            </w:r>
            <w:r>
              <w:rPr>
                <w:lang w:val="en-US"/>
              </w:rPr>
              <w:t>:</w:t>
            </w:r>
          </w:p>
          <w:p w14:paraId="7BB3E2B4" w14:textId="77777777" w:rsidR="002F5EF2" w:rsidRPr="0001371A" w:rsidRDefault="002F5EF2" w:rsidP="008B060D">
            <w:pPr>
              <w:rPr>
                <w:lang w:val="en-US"/>
              </w:rPr>
            </w:pPr>
            <w:r w:rsidRPr="0001371A">
              <w:rPr>
                <w:lang w:val="en-US"/>
              </w:rPr>
              <w:t>&lt;html&gt;&lt;body&gt;&lt;h1&gt;BZTG at work&lt;/h1&gt;&lt;/body&gt;&lt;/html&gt;</w:t>
            </w:r>
          </w:p>
        </w:tc>
      </w:tr>
      <w:tr w:rsidR="002F5EF2" w:rsidRPr="002F5EF2" w14:paraId="18CD1412" w14:textId="77777777" w:rsidTr="002F5EF2">
        <w:trPr>
          <w:trHeight w:val="358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7405FC57" w14:textId="77777777" w:rsidR="002F5EF2" w:rsidRPr="0001371A" w:rsidRDefault="002F5EF2" w:rsidP="008B060D">
            <w:pPr>
              <w:rPr>
                <w:lang w:val="en-US"/>
              </w:rPr>
            </w:pPr>
          </w:p>
        </w:tc>
        <w:tc>
          <w:tcPr>
            <w:tcW w:w="7928" w:type="dxa"/>
          </w:tcPr>
          <w:p w14:paraId="24AE9C07" w14:textId="77777777" w:rsidR="002F5EF2" w:rsidRPr="002F5EF2" w:rsidRDefault="002F5EF2" w:rsidP="008B060D">
            <w:r w:rsidRPr="002F5EF2">
              <w:t>Inhalt docker_build.sh:</w:t>
            </w:r>
          </w:p>
          <w:p w14:paraId="59A48D49" w14:textId="77777777" w:rsidR="002F5EF2" w:rsidRPr="002F5EF2" w:rsidRDefault="002F5EF2" w:rsidP="008B060D">
            <w:proofErr w:type="spellStart"/>
            <w:r w:rsidRPr="002F5EF2">
              <w:t>sudo</w:t>
            </w:r>
            <w:proofErr w:type="spellEnd"/>
            <w:r w:rsidRPr="002F5EF2">
              <w:t xml:space="preserve"> </w:t>
            </w:r>
            <w:proofErr w:type="spellStart"/>
            <w:r w:rsidRPr="002F5EF2">
              <w:t>docker</w:t>
            </w:r>
            <w:proofErr w:type="spellEnd"/>
            <w:r w:rsidRPr="002F5EF2">
              <w:t xml:space="preserve"> </w:t>
            </w:r>
            <w:proofErr w:type="spellStart"/>
            <w:r w:rsidRPr="002F5EF2">
              <w:t>build</w:t>
            </w:r>
            <w:proofErr w:type="spellEnd"/>
            <w:r w:rsidRPr="002F5EF2">
              <w:t xml:space="preserve"> -t </w:t>
            </w:r>
            <w:proofErr w:type="spellStart"/>
            <w:proofErr w:type="gramStart"/>
            <w:r w:rsidRPr="002F5EF2">
              <w:t>myalpinehttpd</w:t>
            </w:r>
            <w:proofErr w:type="spellEnd"/>
            <w:r w:rsidRPr="002F5EF2">
              <w:t xml:space="preserve"> .</w:t>
            </w:r>
            <w:proofErr w:type="gramEnd"/>
          </w:p>
        </w:tc>
      </w:tr>
      <w:tr w:rsidR="002F5EF2" w:rsidRPr="0001371A" w14:paraId="70783E6A" w14:textId="77777777" w:rsidTr="002F5EF2">
        <w:trPr>
          <w:trHeight w:val="358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E87B542" w14:textId="77777777" w:rsidR="002F5EF2" w:rsidRPr="002F5EF2" w:rsidRDefault="002F5EF2" w:rsidP="008B060D"/>
        </w:tc>
        <w:tc>
          <w:tcPr>
            <w:tcW w:w="7928" w:type="dxa"/>
          </w:tcPr>
          <w:p w14:paraId="074159BB" w14:textId="77777777" w:rsidR="002F5EF2" w:rsidRPr="0001371A" w:rsidRDefault="002F5EF2" w:rsidP="008B06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Inhalt</w:t>
            </w:r>
            <w:proofErr w:type="spellEnd"/>
            <w:r w:rsidRPr="0001371A">
              <w:rPr>
                <w:lang w:val="en-US"/>
              </w:rPr>
              <w:t xml:space="preserve"> docker_run.sh</w:t>
            </w:r>
            <w:r>
              <w:rPr>
                <w:lang w:val="en-US"/>
              </w:rPr>
              <w:t>:</w:t>
            </w:r>
          </w:p>
          <w:p w14:paraId="711C099C" w14:textId="77777777" w:rsidR="002F5EF2" w:rsidRPr="0001371A" w:rsidRDefault="002F5EF2" w:rsidP="008B060D">
            <w:pPr>
              <w:rPr>
                <w:lang w:val="en-US"/>
              </w:rPr>
            </w:pPr>
            <w:proofErr w:type="spellStart"/>
            <w:r w:rsidRPr="0001371A">
              <w:rPr>
                <w:lang w:val="en-US"/>
              </w:rPr>
              <w:t>docker</w:t>
            </w:r>
            <w:proofErr w:type="spellEnd"/>
            <w:r w:rsidRPr="0001371A">
              <w:rPr>
                <w:lang w:val="en-US"/>
              </w:rPr>
              <w:t xml:space="preserve"> stop </w:t>
            </w:r>
            <w:proofErr w:type="spellStart"/>
            <w:r w:rsidRPr="0001371A">
              <w:rPr>
                <w:lang w:val="en-US"/>
              </w:rPr>
              <w:t>cnt_simple_apache</w:t>
            </w:r>
            <w:proofErr w:type="spellEnd"/>
          </w:p>
          <w:p w14:paraId="5BA9AC18" w14:textId="77777777" w:rsidR="002F5EF2" w:rsidRPr="0001371A" w:rsidRDefault="002F5EF2" w:rsidP="008B060D">
            <w:pPr>
              <w:rPr>
                <w:lang w:val="en-US"/>
              </w:rPr>
            </w:pPr>
            <w:proofErr w:type="spellStart"/>
            <w:r w:rsidRPr="0001371A">
              <w:rPr>
                <w:lang w:val="en-US"/>
              </w:rPr>
              <w:t>docker</w:t>
            </w:r>
            <w:proofErr w:type="spellEnd"/>
            <w:r w:rsidRPr="0001371A">
              <w:rPr>
                <w:lang w:val="en-US"/>
              </w:rPr>
              <w:t xml:space="preserve"> </w:t>
            </w:r>
            <w:proofErr w:type="spellStart"/>
            <w:r w:rsidRPr="0001371A">
              <w:rPr>
                <w:lang w:val="en-US"/>
              </w:rPr>
              <w:t>rm</w:t>
            </w:r>
            <w:proofErr w:type="spellEnd"/>
            <w:r w:rsidRPr="0001371A">
              <w:rPr>
                <w:lang w:val="en-US"/>
              </w:rPr>
              <w:t xml:space="preserve"> </w:t>
            </w:r>
            <w:proofErr w:type="spellStart"/>
            <w:r w:rsidRPr="0001371A">
              <w:rPr>
                <w:lang w:val="en-US"/>
              </w:rPr>
              <w:t>cnt_simple_apache</w:t>
            </w:r>
            <w:proofErr w:type="spellEnd"/>
          </w:p>
          <w:p w14:paraId="173BE977" w14:textId="77777777" w:rsidR="002F5EF2" w:rsidRPr="0001371A" w:rsidRDefault="002F5EF2" w:rsidP="008B060D">
            <w:pPr>
              <w:rPr>
                <w:lang w:val="en-US"/>
              </w:rPr>
            </w:pPr>
            <w:proofErr w:type="spellStart"/>
            <w:r w:rsidRPr="0001371A">
              <w:rPr>
                <w:lang w:val="en-US"/>
              </w:rPr>
              <w:t>docker</w:t>
            </w:r>
            <w:proofErr w:type="spellEnd"/>
            <w:r w:rsidRPr="0001371A">
              <w:rPr>
                <w:lang w:val="en-US"/>
              </w:rPr>
              <w:t xml:space="preserve"> run -d -p 80:80 --name </w:t>
            </w:r>
            <w:proofErr w:type="spellStart"/>
            <w:r w:rsidRPr="0001371A">
              <w:rPr>
                <w:lang w:val="en-US"/>
              </w:rPr>
              <w:t>cnt_simple_apache</w:t>
            </w:r>
            <w:proofErr w:type="spellEnd"/>
            <w:r w:rsidRPr="0001371A">
              <w:rPr>
                <w:lang w:val="en-US"/>
              </w:rPr>
              <w:t xml:space="preserve">  </w:t>
            </w:r>
            <w:proofErr w:type="spellStart"/>
            <w:r w:rsidRPr="0001371A">
              <w:rPr>
                <w:lang w:val="en-US"/>
              </w:rPr>
              <w:t>myalpinehttpd</w:t>
            </w:r>
            <w:proofErr w:type="spellEnd"/>
          </w:p>
        </w:tc>
      </w:tr>
    </w:tbl>
    <w:p w14:paraId="4FFF4D96" w14:textId="77777777" w:rsidR="002F5EF2" w:rsidRPr="0001371A" w:rsidRDefault="002F5EF2" w:rsidP="002F5EF2">
      <w:pPr>
        <w:rPr>
          <w:lang w:val="en-US"/>
        </w:rPr>
      </w:pPr>
    </w:p>
    <w:p w14:paraId="10504EAF" w14:textId="77777777" w:rsidR="002F5EF2" w:rsidRDefault="002F5EF2" w:rsidP="002F5EF2">
      <w:pPr>
        <w:pStyle w:val="Listenabsatz"/>
        <w:numPr>
          <w:ilvl w:val="1"/>
          <w:numId w:val="1"/>
        </w:numPr>
      </w:pPr>
      <w:r>
        <w:t>Machen Sie die Dateien „docker_build.sh“ und „docker_run.sh“ ausführbar.</w:t>
      </w:r>
    </w:p>
    <w:p w14:paraId="73E74538" w14:textId="77777777" w:rsidR="002F5EF2" w:rsidRDefault="002F5EF2" w:rsidP="002F5EF2">
      <w:pPr>
        <w:pStyle w:val="Listenabsatz"/>
        <w:ind w:left="1440"/>
      </w:pPr>
      <w:proofErr w:type="spellStart"/>
      <w:r w:rsidRPr="00DB2A27">
        <w:t>sudo</w:t>
      </w:r>
      <w:proofErr w:type="spellEnd"/>
      <w:r w:rsidRPr="00DB2A27">
        <w:t xml:space="preserve"> </w:t>
      </w:r>
      <w:proofErr w:type="spellStart"/>
      <w:r w:rsidRPr="00DB2A27">
        <w:t>usermod</w:t>
      </w:r>
      <w:proofErr w:type="spellEnd"/>
      <w:r w:rsidRPr="00DB2A27">
        <w:t xml:space="preserve"> -</w:t>
      </w:r>
      <w:proofErr w:type="spellStart"/>
      <w:r w:rsidRPr="00DB2A27">
        <w:t>aG</w:t>
      </w:r>
      <w:proofErr w:type="spellEnd"/>
      <w:r w:rsidRPr="00DB2A27">
        <w:t xml:space="preserve"> </w:t>
      </w:r>
      <w:proofErr w:type="spellStart"/>
      <w:r w:rsidRPr="00DB2A27">
        <w:t>docker</w:t>
      </w:r>
      <w:proofErr w:type="spellEnd"/>
      <w:r w:rsidRPr="00DB2A27">
        <w:t xml:space="preserve"> $USER</w:t>
      </w:r>
    </w:p>
    <w:p w14:paraId="1E468A27" w14:textId="64724F34" w:rsidR="002F5EF2" w:rsidRPr="00055EA6" w:rsidRDefault="002F5EF2" w:rsidP="002F5EF2">
      <w:pPr>
        <w:pStyle w:val="Listenabsatz"/>
        <w:numPr>
          <w:ilvl w:val="1"/>
          <w:numId w:val="1"/>
        </w:numPr>
      </w:pPr>
      <w:r>
        <w:t xml:space="preserve">Laden Sie alle Dateien und Änderungen auf </w:t>
      </w:r>
      <w:proofErr w:type="spellStart"/>
      <w:r>
        <w:t>github</w:t>
      </w:r>
      <w:proofErr w:type="spellEnd"/>
      <w:r>
        <w:t xml:space="preserve"> hoch</w:t>
      </w:r>
      <w:bookmarkEnd w:id="1"/>
    </w:p>
    <w:p w14:paraId="7EE3D1F2" w14:textId="77777777" w:rsidR="00C43D60" w:rsidRDefault="00C43D60"/>
    <w:sectPr w:rsidR="00C43D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8294A"/>
    <w:multiLevelType w:val="hybridMultilevel"/>
    <w:tmpl w:val="D624E10C"/>
    <w:lvl w:ilvl="0" w:tplc="78E2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62C70"/>
    <w:multiLevelType w:val="hybridMultilevel"/>
    <w:tmpl w:val="253CD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64"/>
    <w:rsid w:val="00007E49"/>
    <w:rsid w:val="000C5D64"/>
    <w:rsid w:val="002F5EF2"/>
    <w:rsid w:val="008B67B1"/>
    <w:rsid w:val="00B33662"/>
    <w:rsid w:val="00B459ED"/>
    <w:rsid w:val="00C4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C59D"/>
  <w15:chartTrackingRefBased/>
  <w15:docId w15:val="{5C098FBD-3F54-4743-A50F-1C80F6E9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5E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5D6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F5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DC371797</Template>
  <TotalTime>0</TotalTime>
  <Pages>3</Pages>
  <Words>359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Musterschule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Heye-Tammo Reimers</dc:creator>
  <cp:keywords/>
  <dc:description/>
  <cp:lastModifiedBy>Frederik Freitag</cp:lastModifiedBy>
  <cp:revision>3</cp:revision>
  <cp:lastPrinted>2023-01-26T09:12:00Z</cp:lastPrinted>
  <dcterms:created xsi:type="dcterms:W3CDTF">2023-02-02T10:01:00Z</dcterms:created>
  <dcterms:modified xsi:type="dcterms:W3CDTF">2023-02-02T10:08:00Z</dcterms:modified>
</cp:coreProperties>
</file>